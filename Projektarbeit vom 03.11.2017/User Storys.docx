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975" w:rsidRDefault="00136975" w:rsidP="00136975">
      <w:pPr>
        <w:pStyle w:val="KeinLeerraum"/>
        <w:numPr>
          <w:ilvl w:val="0"/>
          <w:numId w:val="1"/>
        </w:numPr>
      </w:pPr>
      <w:r>
        <w:t>Der Student möchte alle offenen Werkstudentenstellen sehen.</w:t>
      </w:r>
    </w:p>
    <w:p w:rsidR="00136975" w:rsidRDefault="00136975" w:rsidP="00136975">
      <w:pPr>
        <w:pStyle w:val="KeinLeerraum"/>
        <w:numPr>
          <w:ilvl w:val="0"/>
          <w:numId w:val="1"/>
        </w:numPr>
      </w:pPr>
      <w:r>
        <w:t>Der Student möchte alle möglichen Themen für Abschlussarbeiten sehen.</w:t>
      </w:r>
    </w:p>
    <w:p w:rsidR="00136975" w:rsidRDefault="00136975" w:rsidP="00136975">
      <w:pPr>
        <w:pStyle w:val="KeinLeerraum"/>
        <w:numPr>
          <w:ilvl w:val="0"/>
          <w:numId w:val="1"/>
        </w:numPr>
      </w:pPr>
      <w:r>
        <w:t>Der Student möchte über sich Austauschprogramme informieren.</w:t>
      </w:r>
    </w:p>
    <w:p w:rsidR="00136975" w:rsidRDefault="00136975" w:rsidP="00136975">
      <w:pPr>
        <w:pStyle w:val="KeinLeerraum"/>
        <w:ind w:left="720"/>
      </w:pPr>
    </w:p>
    <w:p w:rsidR="00136975" w:rsidRDefault="00136975" w:rsidP="00136975">
      <w:pPr>
        <w:pStyle w:val="KeinLeerraum"/>
        <w:numPr>
          <w:ilvl w:val="0"/>
          <w:numId w:val="1"/>
        </w:numPr>
      </w:pPr>
      <w:r>
        <w:t xml:space="preserve">Der Professor möchte alle Aktivitäten der </w:t>
      </w:r>
      <w:proofErr w:type="spellStart"/>
      <w:r>
        <w:t>CalPoly</w:t>
      </w:r>
      <w:proofErr w:type="spellEnd"/>
      <w:r>
        <w:t xml:space="preserve"> zu seinem Forschungsgebiet sehen.</w:t>
      </w:r>
    </w:p>
    <w:p w:rsidR="00136975" w:rsidRDefault="00136975" w:rsidP="00136975">
      <w:pPr>
        <w:pStyle w:val="KeinLeerraum"/>
        <w:numPr>
          <w:ilvl w:val="0"/>
          <w:numId w:val="1"/>
        </w:numPr>
      </w:pPr>
      <w:r>
        <w:t>Der Professor möchte alle Abschlussarbeiten zu seinem Forschungsgebiet sehen.</w:t>
      </w:r>
    </w:p>
    <w:p w:rsidR="00136975" w:rsidRDefault="00136975" w:rsidP="00136975">
      <w:pPr>
        <w:pStyle w:val="KeinLeerraum"/>
        <w:numPr>
          <w:ilvl w:val="0"/>
          <w:numId w:val="1"/>
        </w:numPr>
      </w:pPr>
      <w:r>
        <w:t>Der Professor möchte alle Informationen über Kollegen in USA lesen.</w:t>
      </w:r>
    </w:p>
    <w:p w:rsidR="00136975" w:rsidRDefault="00136975" w:rsidP="00136975">
      <w:pPr>
        <w:pStyle w:val="KeinLeerraum"/>
      </w:pPr>
    </w:p>
    <w:p w:rsidR="00136975" w:rsidRDefault="00136975" w:rsidP="00136975">
      <w:pPr>
        <w:pStyle w:val="KeinLeerraum"/>
        <w:numPr>
          <w:ilvl w:val="0"/>
          <w:numId w:val="1"/>
        </w:numPr>
      </w:pPr>
      <w:r>
        <w:t>Der Admin möchte einen Beitrag mit unpassendem Inhalt löschen.</w:t>
      </w:r>
    </w:p>
    <w:p w:rsidR="00136975" w:rsidRDefault="00136975" w:rsidP="00136975">
      <w:pPr>
        <w:pStyle w:val="KeinLeerraum"/>
        <w:numPr>
          <w:ilvl w:val="0"/>
          <w:numId w:val="1"/>
        </w:numPr>
      </w:pPr>
      <w:r>
        <w:t>Der Admin möchte einen Überblick über alle Useraktivitäten einsehen.</w:t>
      </w:r>
    </w:p>
    <w:p w:rsidR="00136975" w:rsidRDefault="00136975" w:rsidP="00136975">
      <w:pPr>
        <w:pStyle w:val="KeinLeerraum"/>
      </w:pPr>
    </w:p>
    <w:p w:rsidR="00136975" w:rsidRDefault="00136975" w:rsidP="00136975">
      <w:pPr>
        <w:pStyle w:val="KeinLeerraum"/>
        <w:numPr>
          <w:ilvl w:val="0"/>
          <w:numId w:val="1"/>
        </w:numPr>
      </w:pPr>
      <w:r>
        <w:t xml:space="preserve">Der Koordinator möchte eine Gegenüberstellung desselben Forschungsgebiets der HM und der </w:t>
      </w:r>
      <w:proofErr w:type="spellStart"/>
      <w:r>
        <w:t>CalPoly</w:t>
      </w:r>
      <w:proofErr w:type="spellEnd"/>
      <w:r>
        <w:t xml:space="preserve"> sehen.</w:t>
      </w:r>
    </w:p>
    <w:p w:rsidR="00136975" w:rsidRDefault="00136975" w:rsidP="00136975">
      <w:pPr>
        <w:pStyle w:val="KeinLeerraum"/>
        <w:numPr>
          <w:ilvl w:val="0"/>
          <w:numId w:val="1"/>
        </w:numPr>
      </w:pPr>
      <w:r>
        <w:t>Der Koordinator möchte alle Informationen über aktuelle Austauschprogramme lesen.</w:t>
      </w:r>
    </w:p>
    <w:p w:rsidR="00136975" w:rsidRDefault="00136975" w:rsidP="00136975">
      <w:pPr>
        <w:pStyle w:val="KeinLeerraum"/>
        <w:numPr>
          <w:ilvl w:val="0"/>
          <w:numId w:val="1"/>
        </w:numPr>
      </w:pPr>
      <w:r>
        <w:t>Der Koordinator möchte alle Aktivitäten der HM-Professor</w:t>
      </w:r>
      <w:r w:rsidR="00F57114">
        <w:t>en</w:t>
      </w:r>
      <w:r>
        <w:t xml:space="preserve"> in Bezug auf </w:t>
      </w:r>
      <w:r w:rsidR="001F651D">
        <w:t xml:space="preserve">die </w:t>
      </w:r>
      <w:proofErr w:type="spellStart"/>
      <w:r w:rsidR="001F651D">
        <w:t>CalPoly</w:t>
      </w:r>
      <w:proofErr w:type="spellEnd"/>
      <w:r w:rsidR="001F651D">
        <w:t xml:space="preserve"> lesen.</w:t>
      </w:r>
    </w:p>
    <w:p w:rsidR="00A0267A" w:rsidRDefault="00A0267A" w:rsidP="00A0267A">
      <w:pPr>
        <w:pStyle w:val="KeinLeerraum"/>
      </w:pPr>
    </w:p>
    <w:p w:rsidR="00A0267A" w:rsidRPr="00A0267A" w:rsidRDefault="00A0267A" w:rsidP="00A0267A">
      <w:pPr>
        <w:pStyle w:val="KeinLeerraum"/>
        <w:numPr>
          <w:ilvl w:val="0"/>
          <w:numId w:val="1"/>
        </w:numPr>
      </w:pPr>
      <w:r w:rsidRPr="00A0267A">
        <w:t>ein User möchte sich mit E-Mail und Passwort einloggen</w:t>
      </w:r>
    </w:p>
    <w:p w:rsidR="00A0267A" w:rsidRPr="00A0267A" w:rsidRDefault="00A0267A" w:rsidP="00A0267A">
      <w:pPr>
        <w:pStyle w:val="KeinLeerraum"/>
        <w:numPr>
          <w:ilvl w:val="0"/>
          <w:numId w:val="1"/>
        </w:numPr>
      </w:pPr>
      <w:r w:rsidRPr="00A0267A">
        <w:t xml:space="preserve">ein User möchte Text mit </w:t>
      </w:r>
      <w:proofErr w:type="spellStart"/>
      <w:r w:rsidRPr="00A0267A">
        <w:t>html</w:t>
      </w:r>
      <w:proofErr w:type="spellEnd"/>
      <w:r w:rsidRPr="00A0267A">
        <w:t xml:space="preserve"> formatieren</w:t>
      </w:r>
    </w:p>
    <w:p w:rsidR="00A0267A" w:rsidRDefault="00A0267A" w:rsidP="00A0267A">
      <w:pPr>
        <w:pStyle w:val="KeinLeerraum"/>
        <w:numPr>
          <w:ilvl w:val="0"/>
          <w:numId w:val="1"/>
        </w:numPr>
      </w:pPr>
      <w:r w:rsidRPr="00A0267A">
        <w:t xml:space="preserve">Einfügen von Attachements per Drag </w:t>
      </w:r>
      <w:proofErr w:type="spellStart"/>
      <w:r w:rsidRPr="00A0267A">
        <w:t>and</w:t>
      </w:r>
      <w:proofErr w:type="spellEnd"/>
      <w:r w:rsidRPr="00A0267A">
        <w:t xml:space="preserve"> Drop</w:t>
      </w:r>
    </w:p>
    <w:p w:rsidR="00A0267A" w:rsidRPr="00A0267A" w:rsidRDefault="00A0267A" w:rsidP="00A0267A">
      <w:pPr>
        <w:pStyle w:val="KeinLeerraum"/>
        <w:numPr>
          <w:ilvl w:val="0"/>
          <w:numId w:val="1"/>
        </w:numPr>
      </w:pPr>
      <w:r>
        <w:t>User möchte Übersicht über alle eigenen Posts</w:t>
      </w:r>
    </w:p>
    <w:p w:rsidR="00136975" w:rsidRDefault="00136975" w:rsidP="00136975">
      <w:pPr>
        <w:pStyle w:val="KeinLeerraum"/>
      </w:pPr>
    </w:p>
    <w:p w:rsidR="00C919A6" w:rsidRDefault="00C919A6" w:rsidP="00136975">
      <w:pPr>
        <w:pStyle w:val="KeinLeerraum"/>
      </w:pPr>
    </w:p>
    <w:p w:rsidR="00C919A6" w:rsidRDefault="00C919A6" w:rsidP="00C919A6">
      <w:pPr>
        <w:pStyle w:val="KeinLeerraum"/>
        <w:numPr>
          <w:ilvl w:val="0"/>
          <w:numId w:val="1"/>
        </w:numPr>
      </w:pPr>
      <w:r>
        <w:t>Als Student möchte ich meine Erfahrungen über mein Auslandsemester mitteilen können</w:t>
      </w:r>
    </w:p>
    <w:p w:rsidR="00C919A6" w:rsidRDefault="00C919A6" w:rsidP="00C919A6">
      <w:pPr>
        <w:pStyle w:val="KeinLeerraum"/>
        <w:numPr>
          <w:ilvl w:val="0"/>
          <w:numId w:val="1"/>
        </w:numPr>
      </w:pPr>
      <w:r>
        <w:t>Als Koordinator möchte ich ermitteln können wie rege die Plattform genutzt wird</w:t>
      </w:r>
    </w:p>
    <w:p w:rsidR="00C919A6" w:rsidRDefault="00C919A6" w:rsidP="00C919A6">
      <w:pPr>
        <w:pStyle w:val="KeinLeerraum"/>
        <w:numPr>
          <w:ilvl w:val="0"/>
          <w:numId w:val="1"/>
        </w:numPr>
      </w:pPr>
      <w:r>
        <w:t>Als Professor möchte ich einen eigenen Bereich zu meinem Forschungsbereich haben</w:t>
      </w:r>
    </w:p>
    <w:p w:rsidR="00C919A6" w:rsidRDefault="00C919A6" w:rsidP="00C919A6">
      <w:pPr>
        <w:pStyle w:val="KeinLeerraum"/>
        <w:numPr>
          <w:ilvl w:val="0"/>
          <w:numId w:val="1"/>
        </w:numPr>
      </w:pPr>
      <w:r>
        <w:t>Als Koordinator möchte ich erfahren wofür es aktuell großes Interesse gibt</w:t>
      </w:r>
    </w:p>
    <w:p w:rsidR="00C919A6" w:rsidRDefault="00C919A6" w:rsidP="00C919A6">
      <w:pPr>
        <w:pStyle w:val="KeinLeerraum"/>
        <w:numPr>
          <w:ilvl w:val="0"/>
          <w:numId w:val="1"/>
        </w:numPr>
      </w:pPr>
      <w:r>
        <w:t>Als Mitarbeiter möchte ich kommunizieren können das es zu einem Thema eine Summer School gibt</w:t>
      </w:r>
    </w:p>
    <w:p w:rsidR="00C919A6" w:rsidRDefault="00C919A6" w:rsidP="00C919A6">
      <w:pPr>
        <w:pStyle w:val="KeinLeerraum"/>
        <w:numPr>
          <w:ilvl w:val="0"/>
          <w:numId w:val="1"/>
        </w:numPr>
      </w:pPr>
      <w:r>
        <w:t>Als Student möchte ich sehen können über welche Themen Infos zur Verfügung stehen.</w:t>
      </w:r>
    </w:p>
    <w:p w:rsidR="00C919A6" w:rsidRDefault="00C919A6" w:rsidP="00C919A6">
      <w:pPr>
        <w:pStyle w:val="KeinLeerraum"/>
        <w:numPr>
          <w:ilvl w:val="0"/>
          <w:numId w:val="1"/>
        </w:numPr>
      </w:pPr>
      <w:r>
        <w:t>Als Student möchte ich meine Beträge mit Fotos und Videos versehen können.</w:t>
      </w:r>
    </w:p>
    <w:p w:rsidR="00C919A6" w:rsidRDefault="00C919A6" w:rsidP="00C919A6">
      <w:pPr>
        <w:pStyle w:val="KeinLeerraum"/>
        <w:numPr>
          <w:ilvl w:val="0"/>
          <w:numId w:val="1"/>
        </w:numPr>
      </w:pPr>
      <w:r>
        <w:t>Als Professor möchte ich mich informieren können welche Themen gerade an der Hochschule aktuell sind an der ich als Gastprofessor arbeite</w:t>
      </w:r>
    </w:p>
    <w:p w:rsidR="00C919A6" w:rsidRDefault="00C919A6" w:rsidP="00C919A6">
      <w:pPr>
        <w:pStyle w:val="KeinLeerraum"/>
        <w:numPr>
          <w:ilvl w:val="0"/>
          <w:numId w:val="1"/>
        </w:numPr>
      </w:pPr>
      <w:r>
        <w:t>Als Student möchte ich mich über Arbeitgeber für ein Auslandssemester informieren können.</w:t>
      </w:r>
    </w:p>
    <w:p w:rsidR="00C919A6" w:rsidRDefault="00C919A6" w:rsidP="00C919A6">
      <w:pPr>
        <w:pStyle w:val="KeinLeerraum"/>
        <w:numPr>
          <w:ilvl w:val="0"/>
          <w:numId w:val="1"/>
        </w:numPr>
      </w:pPr>
      <w:r>
        <w:t>Als Student möchte ich eigene Post ändern/löschen können</w:t>
      </w:r>
    </w:p>
    <w:p w:rsidR="00C919A6" w:rsidRDefault="00C919A6" w:rsidP="00C919A6">
      <w:pPr>
        <w:pStyle w:val="KeinLeerraum"/>
        <w:numPr>
          <w:ilvl w:val="0"/>
          <w:numId w:val="1"/>
        </w:numPr>
      </w:pPr>
      <w:r>
        <w:t xml:space="preserve">Als Koordinatorin möchte ich das nur Angehörige der HM oder der </w:t>
      </w:r>
      <w:proofErr w:type="spellStart"/>
      <w:r>
        <w:t>Carly</w:t>
      </w:r>
      <w:proofErr w:type="spellEnd"/>
      <w:r>
        <w:t xml:space="preserve"> </w:t>
      </w:r>
      <w:proofErr w:type="spellStart"/>
      <w:r>
        <w:t>Poly</w:t>
      </w:r>
      <w:proofErr w:type="spellEnd"/>
      <w:r>
        <w:t xml:space="preserve"> auf der Plattform posten können.</w:t>
      </w:r>
      <w:bookmarkStart w:id="0" w:name="_GoBack"/>
      <w:bookmarkEnd w:id="0"/>
    </w:p>
    <w:p w:rsidR="00F8448D" w:rsidRDefault="00F8448D" w:rsidP="00136975">
      <w:pPr>
        <w:pStyle w:val="KeinLeerraum"/>
      </w:pPr>
    </w:p>
    <w:p w:rsidR="00F57114" w:rsidRDefault="00F57114" w:rsidP="00136975">
      <w:pPr>
        <w:pStyle w:val="KeinLeerraum"/>
      </w:pPr>
    </w:p>
    <w:sectPr w:rsidR="00F57114" w:rsidSect="00B15E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44B01"/>
    <w:multiLevelType w:val="hybridMultilevel"/>
    <w:tmpl w:val="0164A5EE"/>
    <w:lvl w:ilvl="0" w:tplc="DF6274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36975"/>
    <w:rsid w:val="00136975"/>
    <w:rsid w:val="001F651D"/>
    <w:rsid w:val="003F52C6"/>
    <w:rsid w:val="00A0267A"/>
    <w:rsid w:val="00B15E90"/>
    <w:rsid w:val="00B368F4"/>
    <w:rsid w:val="00B81447"/>
    <w:rsid w:val="00C919A6"/>
    <w:rsid w:val="00DD5A30"/>
    <w:rsid w:val="00F57114"/>
    <w:rsid w:val="00F8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15E9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F52C6"/>
    <w:pPr>
      <w:spacing w:after="0" w:line="240" w:lineRule="auto"/>
    </w:pPr>
    <w:rPr>
      <w:rFonts w:ascii="Times New Roman" w:hAnsi="Times New Roman"/>
      <w:sz w:val="24"/>
    </w:rPr>
  </w:style>
  <w:style w:type="paragraph" w:styleId="Listenabsatz">
    <w:name w:val="List Paragraph"/>
    <w:basedOn w:val="Standard"/>
    <w:uiPriority w:val="34"/>
    <w:qFormat/>
    <w:rsid w:val="001369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9E643F81.dotm</Template>
  <TotalTime>0</TotalTime>
  <Pages>1</Pages>
  <Words>272</Words>
  <Characters>1718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Attenberger, Robert</cp:lastModifiedBy>
  <cp:revision>3</cp:revision>
  <dcterms:created xsi:type="dcterms:W3CDTF">2017-11-10T12:35:00Z</dcterms:created>
  <dcterms:modified xsi:type="dcterms:W3CDTF">2017-11-10T12:45:00Z</dcterms:modified>
</cp:coreProperties>
</file>